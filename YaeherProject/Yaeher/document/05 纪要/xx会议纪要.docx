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E32" w:rsidRDefault="00977018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会议纪要</w:t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977018" w:rsidTr="0070513D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会议主题：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</w:p>
        </w:tc>
      </w:tr>
      <w:tr w:rsidR="00747E32"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主讲</w:t>
            </w:r>
            <w:r>
              <w:rPr>
                <w:rFonts w:ascii="微软雅黑" w:eastAsia="微软雅黑" w:hAnsi="微软雅黑" w:cs="微软雅黑" w:hint="eastAsia"/>
              </w:rPr>
              <w:t>人员：</w:t>
            </w:r>
          </w:p>
        </w:tc>
        <w:tc>
          <w:tcPr>
            <w:tcW w:w="4428" w:type="dxa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纪要人</w:t>
            </w:r>
            <w:r>
              <w:rPr>
                <w:rFonts w:ascii="微软雅黑" w:eastAsia="微软雅黑" w:hAnsi="微软雅黑" w:cs="微软雅黑" w:hint="eastAsia"/>
              </w:rPr>
              <w:t>：</w:t>
            </w:r>
          </w:p>
        </w:tc>
      </w:tr>
      <w:tr w:rsidR="00977018" w:rsidTr="001E79AA">
        <w:tc>
          <w:tcPr>
            <w:tcW w:w="8856" w:type="dxa"/>
            <w:gridSpan w:val="2"/>
          </w:tcPr>
          <w:p w:rsidR="00977018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入会人员：</w:t>
            </w:r>
          </w:p>
        </w:tc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747E32" w:rsidTr="00977018">
        <w:trPr>
          <w:trHeight w:val="1980"/>
        </w:trPr>
        <w:tc>
          <w:tcPr>
            <w:tcW w:w="8856" w:type="dxa"/>
          </w:tcPr>
          <w:p w:rsidR="00747E32" w:rsidRDefault="00977018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这里记录会议所讨论的内容或者问题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Pr="00977018" w:rsidRDefault="00977018" w:rsidP="00977018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会议结论</w:t>
            </w:r>
          </w:p>
        </w:tc>
      </w:tr>
      <w:tr w:rsidR="00747E32" w:rsidTr="00977018">
        <w:trPr>
          <w:trHeight w:val="1986"/>
        </w:trPr>
        <w:tc>
          <w:tcPr>
            <w:tcW w:w="8856" w:type="dxa"/>
          </w:tcPr>
          <w:p w:rsidR="00747E32" w:rsidRDefault="00977018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这里记录会议讨论的结果或者针对问题达成的结论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Default="00977018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；</w:t>
            </w:r>
          </w:p>
        </w:tc>
      </w:tr>
      <w:tr w:rsidR="00747E32">
        <w:tc>
          <w:tcPr>
            <w:tcW w:w="8856" w:type="dxa"/>
            <w:shd w:val="clear" w:color="auto" w:fill="BDD6EE" w:themeFill="accent1" w:themeFillTint="66"/>
          </w:tcPr>
          <w:p w:rsidR="00747E32" w:rsidRDefault="00977018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遗留问题</w:t>
            </w:r>
          </w:p>
        </w:tc>
      </w:tr>
      <w:tr w:rsidR="00747E32">
        <w:trPr>
          <w:trHeight w:val="2560"/>
        </w:trPr>
        <w:tc>
          <w:tcPr>
            <w:tcW w:w="8856" w:type="dxa"/>
          </w:tcPr>
          <w:p w:rsidR="00747E32" w:rsidRDefault="00977018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这里记录待解决的问题或者待跟进事项及责任人和完成时间点</w:t>
            </w: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Default="00977018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；</w:t>
            </w:r>
          </w:p>
          <w:p w:rsidR="00747E32" w:rsidRDefault="00747E32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</w:tc>
        <w:bookmarkStart w:id="0" w:name="_GoBack"/>
        <w:bookmarkEnd w:id="0"/>
      </w:tr>
    </w:tbl>
    <w:p w:rsidR="00747E32" w:rsidRDefault="00747E32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747E3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76E3978"/>
    <w:multiLevelType w:val="singleLevel"/>
    <w:tmpl w:val="E76E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D25D29"/>
    <w:rsid w:val="00622B0F"/>
    <w:rsid w:val="00747E32"/>
    <w:rsid w:val="00977018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D7E6152"/>
    <w:rsid w:val="47612B34"/>
    <w:rsid w:val="5B5D7092"/>
    <w:rsid w:val="66D25D29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D8077"/>
  <w15:docId w15:val="{65ECADD3-D11F-4D75-9E15-B37D8D9A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ng\AppData\Roaming\Kingsoft\wps\addons\pool\win-i386\knewfileruby_1.0.0.10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GM－Haice</dc:creator>
  <cp:lastModifiedBy>huangbiao</cp:lastModifiedBy>
  <cp:revision>3</cp:revision>
  <dcterms:created xsi:type="dcterms:W3CDTF">2018-06-14T02:04:00Z</dcterms:created>
  <dcterms:modified xsi:type="dcterms:W3CDTF">2018-09-03T06:39:00Z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